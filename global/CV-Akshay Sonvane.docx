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</w:rPr>
        <w:alias w:val="Author"/>
        <w:tag w:val=""/>
        <w:id w:val="1246310863"/>
        <w:placeholder>
          <w:docPart w:val="00E17F21843D4C7FB4562555B8E92C9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1252E" w:rsidRDefault="0061252E" w:rsidP="0061252E">
          <w:pPr>
            <w:pStyle w:val="Title"/>
          </w:pPr>
          <w:r w:rsidRPr="00E22FBD">
            <w:rPr>
              <w:color w:val="auto"/>
              <w:lang w:val="en-IN"/>
            </w:rPr>
            <w:t>Akshay Sonvane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577"/>
        <w:gridCol w:w="4247"/>
        <w:gridCol w:w="4248"/>
      </w:tblGrid>
      <w:tr w:rsidR="00D371EC" w:rsidTr="00D3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"/>
        </w:trPr>
        <w:tc>
          <w:tcPr>
            <w:tcW w:w="318" w:type="pct"/>
          </w:tcPr>
          <w:p w:rsidR="00D371EC" w:rsidRDefault="00D371EC" w:rsidP="001264F4"/>
        </w:tc>
        <w:tc>
          <w:tcPr>
            <w:tcW w:w="2341" w:type="pct"/>
          </w:tcPr>
          <w:p w:rsidR="00D371EC" w:rsidRDefault="00D371EC" w:rsidP="001264F4"/>
        </w:tc>
        <w:tc>
          <w:tcPr>
            <w:tcW w:w="2341" w:type="pct"/>
          </w:tcPr>
          <w:p w:rsidR="00D371EC" w:rsidRDefault="00D371EC" w:rsidP="001264F4"/>
        </w:tc>
      </w:tr>
      <w:tr w:rsidR="00D371EC" w:rsidTr="00D371EC">
        <w:trPr>
          <w:trHeight w:val="1613"/>
        </w:trPr>
        <w:tc>
          <w:tcPr>
            <w:tcW w:w="318" w:type="pct"/>
          </w:tcPr>
          <w:p w:rsidR="00D371EC" w:rsidRPr="00E22FBD" w:rsidRDefault="00D371EC" w:rsidP="00F54FF4">
            <w:pPr>
              <w:spacing w:after="0"/>
            </w:pPr>
          </w:p>
          <w:p w:rsidR="00D371EC" w:rsidRPr="00E22FBD" w:rsidRDefault="00D371EC" w:rsidP="00F54FF4">
            <w:pPr>
              <w:spacing w:after="0"/>
            </w:pPr>
          </w:p>
          <w:p w:rsidR="00D371EC" w:rsidRDefault="00D371EC" w:rsidP="00F54FF4">
            <w:pPr>
              <w:spacing w:after="0"/>
            </w:pPr>
          </w:p>
          <w:p w:rsidR="00D371EC" w:rsidRPr="00E22FBD" w:rsidRDefault="00D371EC" w:rsidP="00F54FF4">
            <w:pPr>
              <w:tabs>
                <w:tab w:val="left" w:pos="1095"/>
              </w:tabs>
              <w:spacing w:after="0"/>
            </w:pPr>
          </w:p>
        </w:tc>
        <w:tc>
          <w:tcPr>
            <w:tcW w:w="2341" w:type="pct"/>
          </w:tcPr>
          <w:p w:rsidR="00D371EC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F54FF4">
              <w:rPr>
                <w:rFonts w:asciiTheme="minorHAnsi" w:hAnsiTheme="minorHAnsi" w:cs="Arial"/>
                <w:b/>
                <w:color w:val="222222"/>
                <w:sz w:val="22"/>
                <w:szCs w:val="22"/>
              </w:rPr>
              <w:t>Address: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   </w:t>
            </w:r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310, </w:t>
            </w:r>
            <w:proofErr w:type="spellStart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Sunhari</w:t>
            </w:r>
            <w:proofErr w:type="spellEnd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 Premises,</w:t>
            </w:r>
          </w:p>
          <w:p w:rsidR="00D371EC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                   </w:t>
            </w:r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High Tension Road Crossing,</w:t>
            </w:r>
          </w:p>
          <w:p w:rsidR="00D371EC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                   </w:t>
            </w:r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Opp. Jain </w:t>
            </w:r>
            <w:proofErr w:type="spellStart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Derasar</w:t>
            </w:r>
            <w:proofErr w:type="spellEnd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,</w:t>
            </w:r>
          </w:p>
          <w:p w:rsidR="00D371EC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                   </w:t>
            </w:r>
            <w:proofErr w:type="spellStart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Subhanpura</w:t>
            </w:r>
            <w:proofErr w:type="spellEnd"/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,</w:t>
            </w:r>
          </w:p>
          <w:p w:rsidR="00D371EC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                    </w:t>
            </w:r>
            <w:r w:rsidR="00D371EC"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Vadodara - 390023</w:t>
            </w:r>
          </w:p>
          <w:p w:rsidR="00D371EC" w:rsidRPr="00B87BEC" w:rsidRDefault="00D371EC" w:rsidP="00F54F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87BEC">
              <w:rPr>
                <w:rFonts w:asciiTheme="minorHAnsi" w:hAnsiTheme="minorHAnsi" w:cs="Arial"/>
                <w:b/>
                <w:color w:val="222222"/>
                <w:sz w:val="22"/>
                <w:szCs w:val="22"/>
              </w:rPr>
              <w:t>Mobile No</w:t>
            </w:r>
            <w:r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: 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+91 </w:t>
            </w:r>
            <w:r w:rsidRPr="00B87BEC">
              <w:rPr>
                <w:rFonts w:asciiTheme="minorHAnsi" w:hAnsiTheme="minorHAnsi" w:cs="Arial"/>
                <w:color w:val="222222"/>
                <w:sz w:val="22"/>
                <w:szCs w:val="22"/>
              </w:rPr>
              <w:t>9712509032</w:t>
            </w:r>
          </w:p>
          <w:p w:rsidR="00D371EC" w:rsidRPr="00377935" w:rsidRDefault="00D371EC" w:rsidP="00F54FF4">
            <w:pPr>
              <w:tabs>
                <w:tab w:val="left" w:pos="1095"/>
              </w:tabs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2341" w:type="pct"/>
          </w:tcPr>
          <w:p w:rsidR="00D371EC" w:rsidRPr="00F54FF4" w:rsidRDefault="00D371EC" w:rsidP="00F54FF4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 w:rsidRPr="00F54FF4">
              <w:rPr>
                <w:rFonts w:asciiTheme="majorHAnsi" w:hAnsiTheme="majorHAnsi" w:cs="Arial"/>
                <w:b/>
                <w:color w:val="222222"/>
                <w:sz w:val="22"/>
                <w:szCs w:val="22"/>
                <w:shd w:val="clear" w:color="auto" w:fill="FFFFFF"/>
              </w:rPr>
              <w:t>DOB</w:t>
            </w:r>
            <w:r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: </w:t>
            </w:r>
            <w:r w:rsid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        </w:t>
            </w:r>
            <w:r w:rsidR="00F54FF4"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   </w:t>
            </w:r>
            <w:r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01-DEC-1993</w:t>
            </w:r>
          </w:p>
          <w:p w:rsidR="00D371EC" w:rsidRPr="00F54FF4" w:rsidRDefault="00D371EC" w:rsidP="00F54FF4">
            <w:pPr>
              <w:pStyle w:val="ListBullet"/>
              <w:numPr>
                <w:ilvl w:val="0"/>
                <w:numId w:val="0"/>
              </w:numPr>
              <w:spacing w:after="0" w:line="360" w:lineRule="auto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 w:rsidRPr="00F54FF4">
              <w:rPr>
                <w:rFonts w:asciiTheme="majorHAnsi" w:hAnsiTheme="majorHAnsi" w:cs="Arial"/>
                <w:b/>
                <w:color w:val="222222"/>
                <w:sz w:val="22"/>
                <w:szCs w:val="22"/>
                <w:shd w:val="clear" w:color="auto" w:fill="FFFFFF"/>
              </w:rPr>
              <w:t>Gender</w:t>
            </w:r>
            <w:r w:rsidR="00F54FF4"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: </w:t>
            </w:r>
            <w:r w:rsid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    </w:t>
            </w:r>
            <w:r w:rsidR="00F54FF4"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  </w:t>
            </w:r>
            <w:r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>Male</w:t>
            </w:r>
          </w:p>
          <w:p w:rsidR="00D371EC" w:rsidRPr="00F54FF4" w:rsidRDefault="00F54FF4" w:rsidP="00F54FF4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</w:pPr>
            <w:r w:rsidRPr="00F54FF4">
              <w:rPr>
                <w:rFonts w:asciiTheme="majorHAnsi" w:hAnsiTheme="majorHAnsi" w:cs="Arial"/>
                <w:b/>
                <w:color w:val="222222"/>
                <w:sz w:val="22"/>
                <w:szCs w:val="22"/>
                <w:shd w:val="clear" w:color="auto" w:fill="FFFFFF"/>
              </w:rPr>
              <w:t>Nationality:</w:t>
            </w:r>
            <w:r w:rsidRPr="00F54FF4">
              <w:rPr>
                <w:rFonts w:asciiTheme="majorHAnsi" w:hAnsiTheme="majorHAnsi" w:cs="Arial"/>
                <w:color w:val="222222"/>
                <w:sz w:val="22"/>
                <w:szCs w:val="22"/>
                <w:shd w:val="clear" w:color="auto" w:fill="FFFFFF"/>
              </w:rPr>
              <w:t xml:space="preserve"> Indian</w:t>
            </w:r>
          </w:p>
          <w:p w:rsidR="00F54FF4" w:rsidRPr="00B87BEC" w:rsidRDefault="00F54FF4" w:rsidP="00F54FF4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F54FF4">
              <w:rPr>
                <w:rFonts w:asciiTheme="majorHAnsi" w:hAnsiTheme="majorHAnsi" w:cs="Arial"/>
                <w:b/>
                <w:color w:val="222222"/>
                <w:sz w:val="22"/>
                <w:szCs w:val="22"/>
                <w:shd w:val="clear" w:color="auto" w:fill="FFFFFF"/>
              </w:rPr>
              <w:t>E-mail:</w:t>
            </w:r>
            <w:r w:rsidRPr="00F54FF4">
              <w:rPr>
                <w:rFonts w:asciiTheme="majorHAnsi" w:hAnsiTheme="majorHAnsi" w:cs="Arial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222222"/>
                <w:sz w:val="22"/>
                <w:szCs w:val="22"/>
              </w:rPr>
              <w:t xml:space="preserve">         </w:t>
            </w:r>
            <w:hyperlink r:id="rId9" w:history="1">
              <w:r w:rsidRPr="00F54FF4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akshay.sonvane93@gmail.com</w:t>
              </w:r>
            </w:hyperlink>
          </w:p>
        </w:tc>
      </w:tr>
    </w:tbl>
    <w:p w:rsidR="0061252E" w:rsidRDefault="0061252E" w:rsidP="0061252E">
      <w:pPr>
        <w:pStyle w:val="SectionHeading"/>
      </w:pPr>
      <w:r w:rsidRPr="00B87BEC">
        <w:rPr>
          <w:color w:val="auto"/>
        </w:rPr>
        <w:t>Objective</w:t>
      </w:r>
    </w:p>
    <w:tbl>
      <w:tblPr>
        <w:tblStyle w:val="ResumeTable"/>
        <w:tblW w:w="5065" w:type="pct"/>
        <w:tblLook w:val="04A0" w:firstRow="1" w:lastRow="0" w:firstColumn="1" w:lastColumn="0" w:noHBand="0" w:noVBand="1"/>
        <w:tblDescription w:val="Summary"/>
      </w:tblPr>
      <w:tblGrid>
        <w:gridCol w:w="575"/>
        <w:gridCol w:w="8615"/>
      </w:tblGrid>
      <w:tr w:rsidR="0061252E" w:rsidTr="005171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"/>
        </w:trPr>
        <w:tc>
          <w:tcPr>
            <w:tcW w:w="313" w:type="pct"/>
          </w:tcPr>
          <w:p w:rsidR="0061252E" w:rsidRDefault="0061252E" w:rsidP="001264F4"/>
        </w:tc>
        <w:tc>
          <w:tcPr>
            <w:tcW w:w="4687" w:type="pct"/>
          </w:tcPr>
          <w:p w:rsidR="0061252E" w:rsidRDefault="0061252E" w:rsidP="001264F4"/>
        </w:tc>
      </w:tr>
      <w:tr w:rsidR="0061252E" w:rsidTr="005171A1">
        <w:trPr>
          <w:trHeight w:val="744"/>
        </w:trPr>
        <w:tc>
          <w:tcPr>
            <w:tcW w:w="313" w:type="pct"/>
          </w:tcPr>
          <w:p w:rsidR="0061252E" w:rsidRDefault="0061252E" w:rsidP="001264F4"/>
        </w:tc>
        <w:tc>
          <w:tcPr>
            <w:tcW w:w="4687" w:type="pct"/>
          </w:tcPr>
          <w:p w:rsidR="0061252E" w:rsidRDefault="0061252E" w:rsidP="005171A1">
            <w:pPr>
              <w:rPr>
                <w:color w:val="auto"/>
                <w:sz w:val="22"/>
                <w:szCs w:val="22"/>
              </w:rPr>
            </w:pPr>
            <w:r w:rsidRPr="00B87BEC">
              <w:rPr>
                <w:color w:val="auto"/>
                <w:sz w:val="22"/>
                <w:szCs w:val="22"/>
              </w:rPr>
              <w:t>Seeking a challenging position to utilize my skills and abilities in the</w:t>
            </w:r>
            <w:r w:rsidR="00F54FF4">
              <w:rPr>
                <w:color w:val="auto"/>
                <w:sz w:val="22"/>
                <w:szCs w:val="22"/>
              </w:rPr>
              <w:t xml:space="preserve"> field </w:t>
            </w:r>
            <w:bookmarkStart w:id="0" w:name="_GoBack"/>
            <w:bookmarkEnd w:id="0"/>
            <w:r w:rsidR="00C95350">
              <w:rPr>
                <w:color w:val="auto"/>
                <w:sz w:val="22"/>
                <w:szCs w:val="22"/>
              </w:rPr>
              <w:t xml:space="preserve">of </w:t>
            </w:r>
            <w:r w:rsidR="00C95350" w:rsidRPr="00B87BEC">
              <w:rPr>
                <w:color w:val="auto"/>
                <w:sz w:val="22"/>
                <w:szCs w:val="22"/>
              </w:rPr>
              <w:t>Information</w:t>
            </w:r>
            <w:r w:rsidRPr="00B87BEC">
              <w:rPr>
                <w:color w:val="auto"/>
                <w:sz w:val="22"/>
                <w:szCs w:val="22"/>
              </w:rPr>
              <w:t xml:space="preserve"> Technology</w:t>
            </w:r>
            <w:r w:rsidR="005171A1">
              <w:rPr>
                <w:color w:val="auto"/>
                <w:sz w:val="22"/>
                <w:szCs w:val="22"/>
              </w:rPr>
              <w:t xml:space="preserve"> in order to utilize the knowledge for my graduate studies</w:t>
            </w:r>
            <w:r w:rsidRPr="00B87BEC">
              <w:rPr>
                <w:color w:val="auto"/>
                <w:sz w:val="22"/>
                <w:szCs w:val="22"/>
              </w:rPr>
              <w:t xml:space="preserve"> while being resourceful, innovative and flexible.</w:t>
            </w:r>
          </w:p>
          <w:p w:rsidR="005F4EFB" w:rsidRPr="00B87BEC" w:rsidRDefault="005F4EFB" w:rsidP="005171A1">
            <w:pPr>
              <w:rPr>
                <w:sz w:val="22"/>
                <w:szCs w:val="22"/>
              </w:rPr>
            </w:pPr>
          </w:p>
        </w:tc>
      </w:tr>
    </w:tbl>
    <w:p w:rsidR="0061252E" w:rsidRDefault="0061252E" w:rsidP="005F4EFB">
      <w:pPr>
        <w:pStyle w:val="SectionHeading"/>
        <w:spacing w:before="0"/>
      </w:pPr>
      <w:r>
        <w:rPr>
          <w:color w:val="auto"/>
        </w:rPr>
        <w:t>EDUCATION</w:t>
      </w:r>
    </w:p>
    <w:tbl>
      <w:tblPr>
        <w:tblStyle w:val="ResumeTable"/>
        <w:tblW w:w="4866" w:type="pct"/>
        <w:tblLook w:val="04A0" w:firstRow="1" w:lastRow="0" w:firstColumn="1" w:lastColumn="0" w:noHBand="0" w:noVBand="1"/>
        <w:tblDescription w:val="Summary"/>
      </w:tblPr>
      <w:tblGrid>
        <w:gridCol w:w="6"/>
        <w:gridCol w:w="9066"/>
      </w:tblGrid>
      <w:tr w:rsidR="0061252E" w:rsidTr="00D94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"/>
        </w:trPr>
        <w:tc>
          <w:tcPr>
            <w:tcW w:w="161" w:type="pct"/>
          </w:tcPr>
          <w:p w:rsidR="0061252E" w:rsidRDefault="0061252E" w:rsidP="005F4EFB"/>
        </w:tc>
        <w:tc>
          <w:tcPr>
            <w:tcW w:w="4839" w:type="pct"/>
          </w:tcPr>
          <w:p w:rsidR="0061252E" w:rsidRDefault="0061252E" w:rsidP="005F4EFB"/>
        </w:tc>
      </w:tr>
      <w:tr w:rsidR="00D945B3" w:rsidTr="00D945B3">
        <w:trPr>
          <w:trHeight w:val="2525"/>
        </w:trPr>
        <w:tc>
          <w:tcPr>
            <w:tcW w:w="161" w:type="pct"/>
          </w:tcPr>
          <w:p w:rsidR="00D945B3" w:rsidRDefault="00D945B3" w:rsidP="005F4EFB"/>
        </w:tc>
        <w:tc>
          <w:tcPr>
            <w:tcW w:w="4839" w:type="pct"/>
          </w:tcPr>
          <w:tbl>
            <w:tblPr>
              <w:tblStyle w:val="PlainTable4"/>
              <w:tblW w:w="9249" w:type="dxa"/>
              <w:tblLook w:val="04A0" w:firstRow="1" w:lastRow="0" w:firstColumn="1" w:lastColumn="0" w:noHBand="0" w:noVBand="1"/>
            </w:tblPr>
            <w:tblGrid>
              <w:gridCol w:w="1440"/>
              <w:gridCol w:w="2451"/>
              <w:gridCol w:w="2393"/>
              <w:gridCol w:w="1489"/>
              <w:gridCol w:w="1476"/>
            </w:tblGrid>
            <w:tr w:rsidR="00E36FA6" w:rsidRPr="005F4EFB" w:rsidTr="005F4EF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945B3" w:rsidRPr="005F4EFB" w:rsidRDefault="00D945B3" w:rsidP="005F4EFB">
                  <w:pPr>
                    <w:jc w:val="center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2451" w:type="dxa"/>
                </w:tcPr>
                <w:p w:rsidR="00D945B3" w:rsidRPr="005F4EFB" w:rsidRDefault="00D945B3" w:rsidP="005F4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University/School</w:t>
                  </w:r>
                </w:p>
              </w:tc>
              <w:tc>
                <w:tcPr>
                  <w:tcW w:w="2393" w:type="dxa"/>
                </w:tcPr>
                <w:p w:rsidR="00D945B3" w:rsidRPr="005F4EFB" w:rsidRDefault="00D945B3" w:rsidP="005F4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Board/University</w:t>
                  </w:r>
                </w:p>
              </w:tc>
              <w:tc>
                <w:tcPr>
                  <w:tcW w:w="1489" w:type="dxa"/>
                </w:tcPr>
                <w:p w:rsidR="00D945B3" w:rsidRPr="005F4EFB" w:rsidRDefault="00D945B3" w:rsidP="005F4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476" w:type="dxa"/>
                </w:tcPr>
                <w:p w:rsidR="00D945B3" w:rsidRPr="005F4EFB" w:rsidRDefault="00D945B3" w:rsidP="005F4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Grade</w:t>
                  </w:r>
                </w:p>
                <w:p w:rsidR="00D945B3" w:rsidRPr="005F4EFB" w:rsidRDefault="00D945B3" w:rsidP="005F4EF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</w:p>
              </w:tc>
            </w:tr>
            <w:tr w:rsidR="00E2277E" w:rsidTr="005F4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D945B3" w:rsidRPr="005F4EFB" w:rsidRDefault="00D945B3" w:rsidP="005F4EFB">
                  <w:pPr>
                    <w:jc w:val="center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B.E.</w:t>
                  </w:r>
                </w:p>
              </w:tc>
              <w:tc>
                <w:tcPr>
                  <w:tcW w:w="2451" w:type="dxa"/>
                </w:tcPr>
                <w:p w:rsidR="00D945B3" w:rsidRPr="005F4EFB" w:rsidRDefault="00D945B3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proofErr w:type="spellStart"/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Babaria</w:t>
                  </w:r>
                  <w:proofErr w:type="spellEnd"/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 Institute of Technology</w:t>
                  </w:r>
                </w:p>
              </w:tc>
              <w:tc>
                <w:tcPr>
                  <w:tcW w:w="2393" w:type="dxa"/>
                </w:tcPr>
                <w:p w:rsidR="00D945B3" w:rsidRPr="005F4EFB" w:rsidRDefault="00D945B3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Gujarat Technological University</w:t>
                  </w:r>
                </w:p>
              </w:tc>
              <w:tc>
                <w:tcPr>
                  <w:tcW w:w="1489" w:type="dxa"/>
                </w:tcPr>
                <w:p w:rsidR="00D945B3" w:rsidRPr="005F4EFB" w:rsidRDefault="00D945B3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2015</w:t>
                  </w:r>
                </w:p>
              </w:tc>
              <w:tc>
                <w:tcPr>
                  <w:tcW w:w="1476" w:type="dxa"/>
                </w:tcPr>
                <w:p w:rsidR="00D945B3" w:rsidRPr="005F4EFB" w:rsidRDefault="00D945B3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auto"/>
                      <w:sz w:val="22"/>
                      <w:szCs w:val="22"/>
                    </w:rPr>
                  </w:pPr>
                  <w:proofErr w:type="gramStart"/>
                  <w:r w:rsidRPr="005F4EFB">
                    <w:rPr>
                      <w:color w:val="auto"/>
                      <w:sz w:val="22"/>
                      <w:szCs w:val="22"/>
                    </w:rPr>
                    <w:t>CGPA :</w:t>
                  </w:r>
                  <w:proofErr w:type="gramEnd"/>
                  <w:r w:rsidRPr="005F4EFB">
                    <w:rPr>
                      <w:color w:val="auto"/>
                      <w:sz w:val="22"/>
                      <w:szCs w:val="22"/>
                    </w:rPr>
                    <w:t xml:space="preserve"> 8.8</w:t>
                  </w:r>
                  <w:r w:rsidR="005F4EFB" w:rsidRPr="005F4EFB">
                    <w:rPr>
                      <w:color w:val="auto"/>
                      <w:sz w:val="22"/>
                      <w:szCs w:val="22"/>
                    </w:rPr>
                    <w:t xml:space="preserve">9 / </w:t>
                  </w:r>
                  <w:r w:rsidRPr="005F4EFB">
                    <w:rPr>
                      <w:color w:val="auto"/>
                      <w:sz w:val="22"/>
                      <w:szCs w:val="22"/>
                    </w:rPr>
                    <w:t>10.00</w:t>
                  </w:r>
                </w:p>
                <w:p w:rsidR="00D945B3" w:rsidRPr="005F4EFB" w:rsidRDefault="00D945B3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E2277E" w:rsidTr="005F4EFB">
              <w:trPr>
                <w:trHeight w:val="5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E36FA6" w:rsidRPr="005F4EFB" w:rsidRDefault="00E36FA6" w:rsidP="005F4EFB">
                  <w:pPr>
                    <w:jc w:val="center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H.S.E.</w:t>
                  </w:r>
                </w:p>
              </w:tc>
              <w:tc>
                <w:tcPr>
                  <w:tcW w:w="2451" w:type="dxa"/>
                </w:tcPr>
                <w:p w:rsidR="00E36FA6" w:rsidRPr="005F4EFB" w:rsidRDefault="00E36FA6" w:rsidP="005F4E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Baroda High School</w:t>
                  </w:r>
                </w:p>
              </w:tc>
              <w:tc>
                <w:tcPr>
                  <w:tcW w:w="2393" w:type="dxa"/>
                </w:tcPr>
                <w:p w:rsidR="00E36FA6" w:rsidRPr="005F4EFB" w:rsidRDefault="00E36FA6" w:rsidP="005F4E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G.H.S.E.B</w:t>
                  </w:r>
                </w:p>
              </w:tc>
              <w:tc>
                <w:tcPr>
                  <w:tcW w:w="1489" w:type="dxa"/>
                </w:tcPr>
                <w:p w:rsidR="00E36FA6" w:rsidRPr="005F4EFB" w:rsidRDefault="00E36FA6" w:rsidP="005F4EF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476" w:type="dxa"/>
                </w:tcPr>
                <w:p w:rsidR="00E36FA6" w:rsidRPr="005F4EFB" w:rsidRDefault="00E2277E" w:rsidP="005F4E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2"/>
                      <w:szCs w:val="22"/>
                    </w:rPr>
                  </w:pPr>
                  <w:r w:rsidRPr="005F4EFB">
                    <w:rPr>
                      <w:color w:val="auto"/>
                      <w:sz w:val="22"/>
                      <w:szCs w:val="22"/>
                    </w:rPr>
                    <w:t>73.84</w:t>
                  </w:r>
                  <w:r w:rsidR="00E36FA6" w:rsidRPr="005F4EFB">
                    <w:rPr>
                      <w:color w:val="auto"/>
                      <w:sz w:val="22"/>
                      <w:szCs w:val="22"/>
                    </w:rPr>
                    <w:t>%</w:t>
                  </w:r>
                </w:p>
              </w:tc>
            </w:tr>
            <w:tr w:rsidR="00E2277E" w:rsidTr="005F4EF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0" w:type="dxa"/>
                </w:tcPr>
                <w:p w:rsidR="00E36FA6" w:rsidRPr="005F4EFB" w:rsidRDefault="00E36FA6" w:rsidP="005F4EFB">
                  <w:pPr>
                    <w:jc w:val="center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S.S.C.</w:t>
                  </w:r>
                </w:p>
              </w:tc>
              <w:tc>
                <w:tcPr>
                  <w:tcW w:w="2451" w:type="dxa"/>
                </w:tcPr>
                <w:p w:rsidR="00E36FA6" w:rsidRPr="005F4EFB" w:rsidRDefault="00E36FA6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Baroda High School</w:t>
                  </w:r>
                </w:p>
              </w:tc>
              <w:tc>
                <w:tcPr>
                  <w:tcW w:w="2393" w:type="dxa"/>
                </w:tcPr>
                <w:p w:rsidR="00E36FA6" w:rsidRPr="005F4EFB" w:rsidRDefault="00E36FA6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G.S.E.B.</w:t>
                  </w:r>
                </w:p>
              </w:tc>
              <w:tc>
                <w:tcPr>
                  <w:tcW w:w="1489" w:type="dxa"/>
                </w:tcPr>
                <w:p w:rsidR="00E36FA6" w:rsidRPr="005F4EFB" w:rsidRDefault="00E36FA6" w:rsidP="005F4E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 w:rsidRPr="005F4EFB">
                    <w:rPr>
                      <w:rFonts w:cs="Arial"/>
                      <w:color w:val="222222"/>
                      <w:sz w:val="22"/>
                      <w:szCs w:val="22"/>
                    </w:rPr>
                    <w:t>2009</w:t>
                  </w:r>
                </w:p>
              </w:tc>
              <w:tc>
                <w:tcPr>
                  <w:tcW w:w="1476" w:type="dxa"/>
                </w:tcPr>
                <w:p w:rsidR="00E36FA6" w:rsidRPr="005F4EFB" w:rsidRDefault="00E36FA6" w:rsidP="005F4EF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szCs w:val="22"/>
                    </w:rPr>
                  </w:pPr>
                  <w:r w:rsidRPr="005F4EFB">
                    <w:rPr>
                      <w:color w:val="auto"/>
                      <w:sz w:val="22"/>
                      <w:szCs w:val="22"/>
                    </w:rPr>
                    <w:t>85.64%</w:t>
                  </w:r>
                </w:p>
              </w:tc>
            </w:tr>
          </w:tbl>
          <w:p w:rsidR="00D945B3" w:rsidRPr="00D945B3" w:rsidRDefault="00D945B3" w:rsidP="005F4EFB">
            <w:pPr>
              <w:rPr>
                <w:rFonts w:cs="Arial"/>
                <w:b/>
                <w:color w:val="222222"/>
                <w:sz w:val="22"/>
                <w:szCs w:val="22"/>
              </w:rPr>
            </w:pPr>
          </w:p>
        </w:tc>
      </w:tr>
    </w:tbl>
    <w:p w:rsidR="00E2277E" w:rsidRDefault="00E2277E" w:rsidP="005F4EFB">
      <w:pPr>
        <w:pStyle w:val="SectionHeading"/>
        <w:spacing w:before="0"/>
        <w:rPr>
          <w:color w:val="auto"/>
        </w:rPr>
      </w:pPr>
    </w:p>
    <w:p w:rsidR="005F4EFB" w:rsidRPr="005F4EFB" w:rsidRDefault="005F4EFB" w:rsidP="005F4EFB"/>
    <w:p w:rsidR="00041F02" w:rsidRDefault="0061252E" w:rsidP="005F4EFB">
      <w:pPr>
        <w:pStyle w:val="SectionHeading"/>
        <w:spacing w:before="0"/>
      </w:pPr>
      <w:r w:rsidRPr="0061252E">
        <w:rPr>
          <w:color w:val="auto"/>
        </w:rPr>
        <w:t xml:space="preserve">TECHNICAL </w:t>
      </w:r>
      <w:r w:rsidR="00F6593B">
        <w:rPr>
          <w:color w:val="auto"/>
        </w:rPr>
        <w:t>Knowledge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568"/>
        <w:gridCol w:w="8504"/>
      </w:tblGrid>
      <w:tr w:rsidR="00041F02" w:rsidTr="00612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13" w:type="pct"/>
          </w:tcPr>
          <w:p w:rsidR="00041F02" w:rsidRDefault="00041F02"/>
        </w:tc>
        <w:tc>
          <w:tcPr>
            <w:tcW w:w="4687" w:type="pct"/>
          </w:tcPr>
          <w:p w:rsidR="00041F02" w:rsidRDefault="00041F02"/>
        </w:tc>
      </w:tr>
      <w:tr w:rsidR="00041F02" w:rsidTr="00B11E5C">
        <w:trPr>
          <w:trHeight w:val="1786"/>
        </w:trPr>
        <w:tc>
          <w:tcPr>
            <w:tcW w:w="313" w:type="pct"/>
          </w:tcPr>
          <w:p w:rsidR="00041F02" w:rsidRDefault="00041F02"/>
        </w:tc>
        <w:tc>
          <w:tcPr>
            <w:tcW w:w="4687" w:type="pct"/>
          </w:tcPr>
          <w:p w:rsidR="0061252E" w:rsidRPr="0061252E" w:rsidRDefault="0061252E" w:rsidP="005550B4">
            <w:pPr>
              <w:pStyle w:val="ListParagraph"/>
              <w:numPr>
                <w:ilvl w:val="0"/>
                <w:numId w:val="17"/>
              </w:numPr>
              <w:rPr>
                <w:rStyle w:val="Heading1Char"/>
              </w:rPr>
            </w:pPr>
            <w:r w:rsidRPr="005550B4">
              <w:rPr>
                <w:rStyle w:val="Heading1Char"/>
                <w:color w:val="auto"/>
                <w:sz w:val="28"/>
                <w:szCs w:val="28"/>
              </w:rPr>
              <w:t>Languages/Technologies:</w:t>
            </w:r>
            <w:r w:rsidRPr="0061252E">
              <w:rPr>
                <w:rStyle w:val="Heading1Char"/>
              </w:rPr>
              <w:t> 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4247"/>
              <w:gridCol w:w="4247"/>
            </w:tblGrid>
            <w:tr w:rsidR="005171A1" w:rsidTr="005171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7" w:type="dxa"/>
                </w:tcPr>
                <w:p w:rsidR="005171A1" w:rsidRP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171A1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247" w:type="dxa"/>
                </w:tcPr>
                <w:p w:rsidR="005171A1" w:rsidRP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171A1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C++</w:t>
                  </w:r>
                </w:p>
              </w:tc>
            </w:tr>
            <w:tr w:rsidR="005171A1" w:rsidTr="00517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7" w:type="dxa"/>
                </w:tcPr>
                <w:p w:rsidR="005171A1" w:rsidRP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5171A1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Core Java</w:t>
                  </w:r>
                </w:p>
              </w:tc>
              <w:tc>
                <w:tcPr>
                  <w:tcW w:w="4247" w:type="dxa"/>
                </w:tcPr>
                <w:p w:rsid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>
                    <w:rPr>
                      <w:rFonts w:cs="Arial"/>
                      <w:color w:val="222222"/>
                      <w:sz w:val="22"/>
                      <w:szCs w:val="22"/>
                    </w:rPr>
                    <w:t>Android</w:t>
                  </w:r>
                </w:p>
              </w:tc>
            </w:tr>
            <w:tr w:rsidR="005171A1" w:rsidTr="005171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7" w:type="dxa"/>
                </w:tcPr>
                <w:p w:rsidR="005171A1" w:rsidRPr="00D371EC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D371EC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ASP.NET</w:t>
                  </w:r>
                  <w:r w:rsidR="00F6593B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 xml:space="preserve"> [C#]</w:t>
                  </w:r>
                </w:p>
              </w:tc>
              <w:tc>
                <w:tcPr>
                  <w:tcW w:w="4247" w:type="dxa"/>
                </w:tcPr>
                <w:p w:rsid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>
                    <w:rPr>
                      <w:rFonts w:cs="Arial"/>
                      <w:color w:val="222222"/>
                      <w:sz w:val="22"/>
                      <w:szCs w:val="22"/>
                    </w:rPr>
                    <w:t>PHP</w:t>
                  </w:r>
                </w:p>
              </w:tc>
            </w:tr>
            <w:tr w:rsidR="005171A1" w:rsidTr="005171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7" w:type="dxa"/>
                </w:tcPr>
                <w:p w:rsidR="005171A1" w:rsidRPr="00D371EC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D371EC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MySQL</w:t>
                  </w:r>
                </w:p>
              </w:tc>
              <w:tc>
                <w:tcPr>
                  <w:tcW w:w="4247" w:type="dxa"/>
                </w:tcPr>
                <w:p w:rsidR="005171A1" w:rsidRDefault="005171A1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>
                    <w:rPr>
                      <w:rFonts w:cs="Arial"/>
                      <w:color w:val="222222"/>
                      <w:sz w:val="22"/>
                      <w:szCs w:val="22"/>
                    </w:rPr>
                    <w:t>HTML/HTML5</w:t>
                  </w:r>
                </w:p>
              </w:tc>
            </w:tr>
            <w:tr w:rsidR="005171A1" w:rsidTr="005171A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47" w:type="dxa"/>
                </w:tcPr>
                <w:p w:rsidR="005171A1" w:rsidRPr="00D371EC" w:rsidRDefault="00D371EC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</w:pPr>
                  <w:r w:rsidRPr="00D371EC">
                    <w:rPr>
                      <w:rFonts w:cs="Arial"/>
                      <w:b w:val="0"/>
                      <w:color w:val="222222"/>
                      <w:sz w:val="22"/>
                      <w:szCs w:val="22"/>
                    </w:rPr>
                    <w:t>CSS/CSS3</w:t>
                  </w:r>
                </w:p>
              </w:tc>
              <w:tc>
                <w:tcPr>
                  <w:tcW w:w="4247" w:type="dxa"/>
                </w:tcPr>
                <w:p w:rsidR="005171A1" w:rsidRDefault="00F6593B" w:rsidP="005550B4">
                  <w:pPr>
                    <w:pStyle w:val="ListParagraph"/>
                    <w:numPr>
                      <w:ilvl w:val="1"/>
                      <w:numId w:val="17"/>
                    </w:numPr>
                    <w:spacing w:line="276" w:lineRule="auto"/>
                    <w:ind w:left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color w:val="222222"/>
                      <w:sz w:val="22"/>
                      <w:szCs w:val="22"/>
                    </w:rPr>
                  </w:pPr>
                  <w:r>
                    <w:rPr>
                      <w:rFonts w:cs="Arial"/>
                      <w:color w:val="222222"/>
                      <w:sz w:val="22"/>
                      <w:szCs w:val="22"/>
                    </w:rPr>
                    <w:t>JavaScript</w:t>
                  </w:r>
                </w:p>
              </w:tc>
            </w:tr>
          </w:tbl>
          <w:p w:rsidR="002C408B" w:rsidRPr="00D371EC" w:rsidRDefault="002C408B" w:rsidP="00D371EC">
            <w:pPr>
              <w:spacing w:line="276" w:lineRule="auto"/>
              <w:ind w:left="360"/>
              <w:rPr>
                <w:rFonts w:cs="Arial"/>
                <w:color w:val="222222"/>
                <w:sz w:val="22"/>
                <w:szCs w:val="22"/>
              </w:rPr>
            </w:pPr>
          </w:p>
        </w:tc>
      </w:tr>
    </w:tbl>
    <w:p w:rsidR="0061252E" w:rsidRDefault="0061252E" w:rsidP="0061252E">
      <w:pPr>
        <w:pStyle w:val="SectionHeading"/>
      </w:pPr>
      <w:r>
        <w:rPr>
          <w:color w:val="auto"/>
        </w:rPr>
        <w:t>Project</w:t>
      </w:r>
      <w:r w:rsidRPr="0061252E">
        <w:rPr>
          <w:color w:val="auto"/>
        </w:rPr>
        <w:t xml:space="preserve">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577"/>
        <w:gridCol w:w="8495"/>
      </w:tblGrid>
      <w:tr w:rsidR="00041F02" w:rsidTr="008F3B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18" w:type="pct"/>
          </w:tcPr>
          <w:p w:rsidR="00041F02" w:rsidRDefault="00041F02"/>
        </w:tc>
        <w:tc>
          <w:tcPr>
            <w:tcW w:w="4682" w:type="pct"/>
          </w:tcPr>
          <w:p w:rsidR="00041F02" w:rsidRDefault="00041F02"/>
        </w:tc>
      </w:tr>
      <w:tr w:rsidR="00041F02" w:rsidTr="008F3B55">
        <w:tc>
          <w:tcPr>
            <w:tcW w:w="318" w:type="pct"/>
          </w:tcPr>
          <w:p w:rsidR="00041F02" w:rsidRDefault="00041F02"/>
        </w:tc>
        <w:tc>
          <w:tcPr>
            <w:tcW w:w="4682" w:type="pct"/>
          </w:tcPr>
          <w:p w:rsidR="00041F02" w:rsidRDefault="002C408B" w:rsidP="005550B4">
            <w:pPr>
              <w:pStyle w:val="ListBullet"/>
              <w:numPr>
                <w:ilvl w:val="0"/>
                <w:numId w:val="15"/>
              </w:numP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Final Semester Project as p</w:t>
            </w:r>
            <w:r w:rsidR="0061252E" w:rsidRPr="0061252E"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art of the B.E. Curriculum.</w:t>
            </w:r>
          </w:p>
          <w:p w:rsidR="0061252E" w:rsidRPr="000C59F7" w:rsidRDefault="0061252E" w:rsidP="005550B4">
            <w:pPr>
              <w:pStyle w:val="ListBullet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0C59F7">
              <w:rPr>
                <w:rFonts w:asciiTheme="majorHAnsi" w:hAnsiTheme="majorHAnsi"/>
                <w:color w:val="auto"/>
                <w:sz w:val="24"/>
                <w:szCs w:val="22"/>
              </w:rPr>
              <w:t>Project Name:</w:t>
            </w:r>
            <w:r w:rsidRPr="0061252E">
              <w:rPr>
                <w:color w:val="auto"/>
                <w:sz w:val="22"/>
                <w:szCs w:val="22"/>
              </w:rPr>
              <w:t xml:space="preserve"> </w:t>
            </w:r>
            <w:r w:rsidRPr="000C59F7">
              <w:rPr>
                <w:b/>
                <w:color w:val="auto"/>
                <w:sz w:val="22"/>
                <w:szCs w:val="22"/>
              </w:rPr>
              <w:t>" CLOUD BASED ANNUAL MAINTENANCE CONTRACT "</w:t>
            </w:r>
          </w:p>
          <w:p w:rsidR="000C59F7" w:rsidRPr="0061252E" w:rsidRDefault="000C59F7" w:rsidP="005550B4">
            <w:pPr>
              <w:pStyle w:val="ListBullet"/>
              <w:numPr>
                <w:ilvl w:val="1"/>
                <w:numId w:val="15"/>
              </w:numPr>
              <w:jc w:val="both"/>
              <w:rPr>
                <w:sz w:val="22"/>
                <w:szCs w:val="22"/>
              </w:rPr>
            </w:pPr>
            <w:r w:rsidRPr="000C59F7">
              <w:rPr>
                <w:rFonts w:asciiTheme="majorHAnsi" w:hAnsiTheme="majorHAnsi"/>
                <w:color w:val="auto"/>
                <w:sz w:val="24"/>
                <w:szCs w:val="22"/>
              </w:rPr>
              <w:lastRenderedPageBreak/>
              <w:t>Description:</w:t>
            </w:r>
            <w:r w:rsidRPr="000C59F7">
              <w:rPr>
                <w:color w:val="auto"/>
                <w:sz w:val="24"/>
                <w:szCs w:val="22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0C59F7">
              <w:rPr>
                <w:color w:val="auto"/>
                <w:sz w:val="22"/>
                <w:szCs w:val="22"/>
              </w:rPr>
              <w:t>It is a system which automat</w:t>
            </w:r>
            <w:r>
              <w:rPr>
                <w:color w:val="auto"/>
                <w:sz w:val="22"/>
                <w:szCs w:val="22"/>
              </w:rPr>
              <w:t xml:space="preserve">es the tedious task of managing     </w:t>
            </w:r>
            <w:r w:rsidRPr="000C59F7">
              <w:rPr>
                <w:color w:val="auto"/>
                <w:sz w:val="22"/>
                <w:szCs w:val="22"/>
              </w:rPr>
              <w:t xml:space="preserve">maintenance contracts. The ​​system is developed keeping the </w:t>
            </w:r>
            <w:r w:rsidR="00F86AEA" w:rsidRPr="000C59F7">
              <w:rPr>
                <w:color w:val="auto"/>
                <w:sz w:val="22"/>
                <w:szCs w:val="22"/>
              </w:rPr>
              <w:t>customer’s</w:t>
            </w:r>
            <w:r w:rsidRPr="000C59F7">
              <w:rPr>
                <w:color w:val="auto"/>
                <w:sz w:val="22"/>
                <w:szCs w:val="22"/>
              </w:rPr>
              <w:t xml:space="preserve"> interests in mind. It is a cloud based ​​​system that helps to bridge the connection between customers and respective ​​​contract providing company effortlessly and effectively.</w:t>
            </w:r>
          </w:p>
        </w:tc>
      </w:tr>
    </w:tbl>
    <w:p w:rsidR="008F3B55" w:rsidRDefault="007E1A9D" w:rsidP="008F3B55">
      <w:pPr>
        <w:pStyle w:val="SectionHeading"/>
      </w:pPr>
      <w:r>
        <w:rPr>
          <w:color w:val="auto"/>
        </w:rPr>
        <w:lastRenderedPageBreak/>
        <w:t>Achievements</w:t>
      </w:r>
    </w:p>
    <w:tbl>
      <w:tblPr>
        <w:tblStyle w:val="ResumeTable"/>
        <w:tblW w:w="4975" w:type="pct"/>
        <w:tblLook w:val="04A0" w:firstRow="1" w:lastRow="0" w:firstColumn="1" w:lastColumn="0" w:noHBand="0" w:noVBand="1"/>
        <w:tblDescription w:val="Summary"/>
      </w:tblPr>
      <w:tblGrid>
        <w:gridCol w:w="565"/>
        <w:gridCol w:w="8462"/>
      </w:tblGrid>
      <w:tr w:rsidR="008F3B55" w:rsidTr="00D3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"/>
        </w:trPr>
        <w:tc>
          <w:tcPr>
            <w:tcW w:w="313" w:type="pct"/>
          </w:tcPr>
          <w:p w:rsidR="008F3B55" w:rsidRDefault="008F3B55" w:rsidP="00872593"/>
        </w:tc>
        <w:tc>
          <w:tcPr>
            <w:tcW w:w="4687" w:type="pct"/>
          </w:tcPr>
          <w:p w:rsidR="008F3B55" w:rsidRDefault="008F3B55" w:rsidP="00872593"/>
        </w:tc>
      </w:tr>
      <w:tr w:rsidR="008F3B55" w:rsidTr="00D371EC">
        <w:trPr>
          <w:trHeight w:val="867"/>
        </w:trPr>
        <w:tc>
          <w:tcPr>
            <w:tcW w:w="313" w:type="pct"/>
          </w:tcPr>
          <w:p w:rsidR="008F3B55" w:rsidRDefault="008F3B55" w:rsidP="00872593"/>
        </w:tc>
        <w:tc>
          <w:tcPr>
            <w:tcW w:w="4687" w:type="pct"/>
          </w:tcPr>
          <w:p w:rsidR="00CD73C7" w:rsidRDefault="00CD73C7" w:rsidP="00D371EC">
            <w:pPr>
              <w:pStyle w:val="ListBullet"/>
              <w:numPr>
                <w:ilvl w:val="0"/>
                <w:numId w:val="0"/>
              </w:numPr>
              <w:rPr>
                <w:rFonts w:cs="Arial"/>
                <w:color w:val="222222"/>
                <w:sz w:val="22"/>
                <w:szCs w:val="22"/>
              </w:rPr>
            </w:pPr>
          </w:p>
          <w:p w:rsidR="00CD73C7" w:rsidRPr="00CD73C7" w:rsidRDefault="00CD73C7" w:rsidP="00CD73C7">
            <w:pPr>
              <w:pStyle w:val="ListParagraph"/>
              <w:numPr>
                <w:ilvl w:val="0"/>
                <w:numId w:val="17"/>
              </w:numPr>
              <w:rPr>
                <w:rStyle w:val="Heading1Char"/>
              </w:rPr>
            </w:pPr>
            <w:r>
              <w:rPr>
                <w:rStyle w:val="Heading1Char"/>
                <w:color w:val="auto"/>
                <w:sz w:val="28"/>
                <w:szCs w:val="28"/>
              </w:rPr>
              <w:t>Scholarship</w:t>
            </w:r>
          </w:p>
          <w:p w:rsidR="00CD73C7" w:rsidRPr="00CD73C7" w:rsidRDefault="00CD73C7" w:rsidP="00CD73C7">
            <w:pPr>
              <w:pStyle w:val="ListParagraph"/>
              <w:numPr>
                <w:ilvl w:val="1"/>
                <w:numId w:val="30"/>
              </w:numPr>
              <w:rPr>
                <w:rStyle w:val="Heading1Char"/>
                <w:b/>
              </w:rPr>
            </w:pPr>
            <w:r>
              <w:rPr>
                <w:rFonts w:cs="Arial"/>
                <w:color w:val="222222"/>
                <w:sz w:val="22"/>
                <w:szCs w:val="22"/>
              </w:rPr>
              <w:t xml:space="preserve">Awarded with </w:t>
            </w:r>
            <w:r w:rsidRPr="00CD73C7">
              <w:rPr>
                <w:rFonts w:cs="Arial"/>
                <w:b/>
                <w:color w:val="222222"/>
                <w:sz w:val="22"/>
                <w:szCs w:val="22"/>
              </w:rPr>
              <w:t>two scholarship</w:t>
            </w:r>
            <w:r>
              <w:rPr>
                <w:rFonts w:cs="Arial"/>
                <w:b/>
                <w:color w:val="222222"/>
                <w:sz w:val="22"/>
                <w:szCs w:val="22"/>
              </w:rPr>
              <w:t>s</w:t>
            </w:r>
            <w:r>
              <w:rPr>
                <w:rFonts w:cs="Arial"/>
                <w:color w:val="222222"/>
                <w:sz w:val="22"/>
                <w:szCs w:val="22"/>
              </w:rPr>
              <w:t xml:space="preserve"> in the year 2013-14 for securing </w:t>
            </w:r>
            <w:r>
              <w:rPr>
                <w:rFonts w:cs="Arial"/>
                <w:b/>
                <w:color w:val="222222"/>
                <w:sz w:val="22"/>
                <w:szCs w:val="22"/>
              </w:rPr>
              <w:t>T</w:t>
            </w:r>
            <w:r w:rsidRPr="00CD73C7">
              <w:rPr>
                <w:rFonts w:cs="Arial"/>
                <w:b/>
                <w:color w:val="222222"/>
                <w:sz w:val="22"/>
                <w:szCs w:val="22"/>
              </w:rPr>
              <w:t>op</w:t>
            </w:r>
            <w:r>
              <w:rPr>
                <w:rFonts w:cs="Arial"/>
                <w:b/>
                <w:color w:val="222222"/>
                <w:sz w:val="22"/>
                <w:szCs w:val="22"/>
              </w:rPr>
              <w:t xml:space="preserve"> R</w:t>
            </w:r>
            <w:r w:rsidRPr="00CD73C7">
              <w:rPr>
                <w:rFonts w:cs="Arial"/>
                <w:b/>
                <w:color w:val="222222"/>
                <w:sz w:val="22"/>
                <w:szCs w:val="22"/>
              </w:rPr>
              <w:t>ank</w:t>
            </w:r>
            <w:r>
              <w:rPr>
                <w:rFonts w:cs="Arial"/>
                <w:color w:val="222222"/>
                <w:sz w:val="22"/>
                <w:szCs w:val="22"/>
              </w:rPr>
              <w:t xml:space="preserve"> at </w:t>
            </w:r>
            <w:r>
              <w:rPr>
                <w:rFonts w:cs="Arial"/>
                <w:b/>
                <w:color w:val="222222"/>
                <w:sz w:val="22"/>
                <w:szCs w:val="22"/>
              </w:rPr>
              <w:t>U</w:t>
            </w:r>
            <w:r w:rsidRPr="00CD73C7">
              <w:rPr>
                <w:rFonts w:cs="Arial"/>
                <w:b/>
                <w:color w:val="222222"/>
                <w:sz w:val="22"/>
                <w:szCs w:val="22"/>
              </w:rPr>
              <w:t>niversity level</w:t>
            </w:r>
            <w:r>
              <w:rPr>
                <w:rFonts w:cs="Arial"/>
                <w:b/>
                <w:color w:val="222222"/>
                <w:sz w:val="22"/>
                <w:szCs w:val="22"/>
              </w:rPr>
              <w:t>.</w:t>
            </w:r>
          </w:p>
          <w:p w:rsidR="00CD73C7" w:rsidRPr="00CD73C7" w:rsidRDefault="00CD73C7" w:rsidP="00CD73C7">
            <w:pPr>
              <w:pStyle w:val="ListBullet"/>
              <w:numPr>
                <w:ilvl w:val="0"/>
                <w:numId w:val="0"/>
              </w:numPr>
              <w:ind w:left="360"/>
              <w:rPr>
                <w:rFonts w:cs="Arial"/>
                <w:color w:val="222222"/>
                <w:sz w:val="22"/>
                <w:szCs w:val="22"/>
              </w:rPr>
            </w:pPr>
          </w:p>
        </w:tc>
      </w:tr>
    </w:tbl>
    <w:p w:rsidR="00041F02" w:rsidRDefault="000C59F7">
      <w:pPr>
        <w:pStyle w:val="SectionHeading"/>
      </w:pPr>
      <w:r w:rsidRPr="000C59F7">
        <w:rPr>
          <w:color w:val="auto"/>
        </w:rPr>
        <w:t>PROJECTS</w:t>
      </w:r>
      <w:r>
        <w:rPr>
          <w:color w:val="auto"/>
        </w:rPr>
        <w:t xml:space="preserve"> undertaken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709"/>
        <w:gridCol w:w="6706"/>
        <w:gridCol w:w="1657"/>
      </w:tblGrid>
      <w:tr w:rsidR="00041F02" w:rsidTr="0012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91" w:type="pct"/>
          </w:tcPr>
          <w:p w:rsidR="00041F02" w:rsidRDefault="00041F02">
            <w:pPr>
              <w:spacing w:line="240" w:lineRule="auto"/>
            </w:pPr>
          </w:p>
        </w:tc>
        <w:tc>
          <w:tcPr>
            <w:tcW w:w="4609" w:type="pct"/>
            <w:gridSpan w:val="2"/>
          </w:tcPr>
          <w:p w:rsidR="00041F02" w:rsidRDefault="00041F02">
            <w:pPr>
              <w:spacing w:line="240" w:lineRule="auto"/>
            </w:pPr>
          </w:p>
        </w:tc>
      </w:tr>
      <w:tr w:rsidR="00041F02" w:rsidTr="00124DFE">
        <w:tc>
          <w:tcPr>
            <w:tcW w:w="391" w:type="pct"/>
          </w:tcPr>
          <w:p w:rsidR="00041F02" w:rsidRPr="000C59F7" w:rsidRDefault="00041F02" w:rsidP="005F4EFB">
            <w:pPr>
              <w:pStyle w:val="Date"/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609" w:type="pct"/>
            <w:gridSpan w:val="2"/>
          </w:tcPr>
          <w:p w:rsidR="005550B4" w:rsidRDefault="005550B4" w:rsidP="005F4EFB">
            <w:pPr>
              <w:pStyle w:val="ListBullet"/>
              <w:numPr>
                <w:ilvl w:val="0"/>
                <w:numId w:val="15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Android</w:t>
            </w:r>
          </w:p>
          <w:p w:rsidR="005550B4" w:rsidRDefault="005550B4" w:rsidP="005F4EFB">
            <w:pPr>
              <w:pStyle w:val="ListBullet"/>
              <w:numPr>
                <w:ilvl w:val="1"/>
                <w:numId w:val="15"/>
              </w:numPr>
              <w:spacing w:after="0"/>
              <w:rPr>
                <w:rFonts w:cs="Arial"/>
                <w:color w:val="222222"/>
                <w:sz w:val="22"/>
                <w:szCs w:val="22"/>
              </w:rPr>
            </w:pPr>
            <w:r w:rsidRPr="005550B4">
              <w:rPr>
                <w:rFonts w:cs="Arial"/>
                <w:color w:val="222222"/>
                <w:sz w:val="22"/>
                <w:szCs w:val="22"/>
              </w:rPr>
              <w:t>Music player</w:t>
            </w:r>
          </w:p>
          <w:p w:rsidR="005550B4" w:rsidRPr="005550B4" w:rsidRDefault="005550B4" w:rsidP="005F4EFB">
            <w:pPr>
              <w:pStyle w:val="NormalWeb"/>
              <w:numPr>
                <w:ilvl w:val="1"/>
                <w:numId w:val="15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5550B4">
              <w:rPr>
                <w:rFonts w:asciiTheme="minorHAnsi" w:hAnsiTheme="minorHAnsi" w:cs="Arial"/>
                <w:color w:val="222222"/>
                <w:sz w:val="22"/>
                <w:szCs w:val="22"/>
              </w:rPr>
              <w:t>Calculator</w:t>
            </w:r>
          </w:p>
          <w:p w:rsidR="00124DFE" w:rsidRPr="00124DFE" w:rsidRDefault="005550B4" w:rsidP="005F4EFB">
            <w:pPr>
              <w:pStyle w:val="NormalWeb"/>
              <w:numPr>
                <w:ilvl w:val="1"/>
                <w:numId w:val="15"/>
              </w:numPr>
              <w:shd w:val="clear" w:color="auto" w:fill="FFFFFF"/>
              <w:spacing w:before="0" w:beforeAutospacing="0" w:after="0" w:afterAutospacing="0" w:line="276" w:lineRule="auto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5550B4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Yu </w:t>
            </w:r>
            <w:proofErr w:type="spellStart"/>
            <w:r w:rsidRPr="005550B4">
              <w:rPr>
                <w:rFonts w:asciiTheme="minorHAnsi" w:hAnsiTheme="minorHAnsi" w:cs="Arial"/>
                <w:color w:val="222222"/>
                <w:sz w:val="22"/>
                <w:szCs w:val="22"/>
              </w:rPr>
              <w:t>Yureka</w:t>
            </w:r>
            <w:proofErr w:type="spellEnd"/>
            <w:r w:rsidRPr="005550B4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mobile support application </w:t>
            </w:r>
            <w:r w:rsidRPr="005550B4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(</w:t>
            </w:r>
            <w:r w:rsidR="00ED2227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10</w:t>
            </w:r>
            <w:r w:rsidR="00B534A4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k</w:t>
            </w:r>
            <w:r w:rsidRPr="005550B4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+ downloads</w:t>
            </w:r>
            <w:r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,</w:t>
            </w:r>
            <w:r w:rsidRPr="005550B4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 xml:space="preserve"> 4.3 rating</w:t>
            </w:r>
            <w:r w:rsidR="00B11E5C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 xml:space="preserve"> on </w:t>
            </w:r>
            <w:proofErr w:type="spellStart"/>
            <w:r w:rsidR="00B11E5C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P</w:t>
            </w:r>
            <w:r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laystore</w:t>
            </w:r>
            <w:proofErr w:type="spellEnd"/>
            <w:r w:rsidRPr="005550B4">
              <w:rPr>
                <w:rFonts w:asciiTheme="minorHAnsi" w:hAnsiTheme="minorHAnsi" w:cs="Arial"/>
                <w:i/>
                <w:color w:val="222222"/>
                <w:sz w:val="22"/>
                <w:szCs w:val="22"/>
              </w:rPr>
              <w:t>)</w:t>
            </w:r>
          </w:p>
          <w:p w:rsidR="005550B4" w:rsidRDefault="005550B4" w:rsidP="005F4EFB">
            <w:pPr>
              <w:pStyle w:val="ListBullet"/>
              <w:numPr>
                <w:ilvl w:val="0"/>
                <w:numId w:val="15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ASP.NET</w:t>
            </w:r>
          </w:p>
          <w:p w:rsidR="00B11E5C" w:rsidRPr="00124DFE" w:rsidRDefault="005550B4" w:rsidP="005F4EFB">
            <w:pPr>
              <w:pStyle w:val="ListBullet"/>
              <w:numPr>
                <w:ilvl w:val="1"/>
                <w:numId w:val="15"/>
              </w:numPr>
              <w:spacing w:after="0"/>
              <w:rPr>
                <w:rFonts w:eastAsiaTheme="majorEastAsia" w:cstheme="majorBidi"/>
                <w:color w:val="auto"/>
                <w:sz w:val="28"/>
                <w:szCs w:val="28"/>
              </w:rPr>
            </w:pPr>
            <w:r w:rsidRPr="005550B4">
              <w:rPr>
                <w:rFonts w:cs="Arial"/>
                <w:color w:val="222222"/>
                <w:sz w:val="22"/>
                <w:szCs w:val="22"/>
              </w:rPr>
              <w:t>Project website</w:t>
            </w:r>
          </w:p>
          <w:p w:rsidR="00B11E5C" w:rsidRDefault="00B11E5C" w:rsidP="005F4EFB">
            <w:pPr>
              <w:pStyle w:val="ListBullet"/>
              <w:numPr>
                <w:ilvl w:val="0"/>
                <w:numId w:val="15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Java</w:t>
            </w:r>
          </w:p>
          <w:p w:rsidR="00B11E5C" w:rsidRPr="00B11E5C" w:rsidRDefault="00B11E5C" w:rsidP="005F4EFB">
            <w:pPr>
              <w:pStyle w:val="ListBullet"/>
              <w:numPr>
                <w:ilvl w:val="1"/>
                <w:numId w:val="15"/>
              </w:numPr>
              <w:spacing w:after="0"/>
              <w:rPr>
                <w:rFonts w:eastAsiaTheme="majorEastAsia" w:cstheme="majorBidi"/>
                <w:color w:val="auto"/>
                <w:sz w:val="28"/>
                <w:szCs w:val="28"/>
              </w:rPr>
            </w:pPr>
            <w:r w:rsidRPr="00B11E5C">
              <w:rPr>
                <w:rFonts w:cs="Arial"/>
                <w:color w:val="222222"/>
                <w:sz w:val="22"/>
                <w:szCs w:val="22"/>
              </w:rPr>
              <w:t>Bingo Game along with networking support</w:t>
            </w:r>
          </w:p>
          <w:p w:rsidR="002C408B" w:rsidRPr="002C408B" w:rsidRDefault="00B11E5C" w:rsidP="005F4EFB">
            <w:pPr>
              <w:pStyle w:val="ListBullet"/>
              <w:numPr>
                <w:ilvl w:val="1"/>
                <w:numId w:val="15"/>
              </w:numPr>
              <w:spacing w:after="0"/>
              <w:rPr>
                <w:rFonts w:eastAsiaTheme="majorEastAsia" w:cstheme="majorBidi"/>
                <w:color w:val="auto"/>
                <w:sz w:val="28"/>
                <w:szCs w:val="28"/>
              </w:rPr>
            </w:pPr>
            <w:r w:rsidRPr="00B11E5C">
              <w:rPr>
                <w:rFonts w:cs="Arial"/>
                <w:color w:val="222222"/>
                <w:sz w:val="22"/>
                <w:szCs w:val="22"/>
              </w:rPr>
              <w:t>Chat application along with networking support</w:t>
            </w:r>
          </w:p>
          <w:p w:rsidR="002C408B" w:rsidRDefault="002C408B" w:rsidP="005F4EFB">
            <w:pPr>
              <w:pStyle w:val="ListBullet"/>
              <w:numPr>
                <w:ilvl w:val="0"/>
                <w:numId w:val="15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PHP</w:t>
            </w:r>
          </w:p>
          <w:p w:rsidR="002C408B" w:rsidRPr="002C408B" w:rsidRDefault="002C408B" w:rsidP="005F4EFB">
            <w:pPr>
              <w:pStyle w:val="ListBullet"/>
              <w:numPr>
                <w:ilvl w:val="1"/>
                <w:numId w:val="29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Fonts w:cs="Arial"/>
                <w:color w:val="222222"/>
                <w:sz w:val="22"/>
                <w:szCs w:val="22"/>
              </w:rPr>
              <w:t>Online Test System</w:t>
            </w:r>
          </w:p>
          <w:p w:rsidR="00B11E5C" w:rsidRDefault="00B11E5C" w:rsidP="005F4EFB">
            <w:pPr>
              <w:pStyle w:val="ListBullet"/>
              <w:numPr>
                <w:ilvl w:val="0"/>
                <w:numId w:val="15"/>
              </w:numPr>
              <w:spacing w:after="0"/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C / C++</w:t>
            </w:r>
          </w:p>
          <w:p w:rsidR="00B11E5C" w:rsidRDefault="006B67CD" w:rsidP="005F4EFB">
            <w:pPr>
              <w:pStyle w:val="NormalWeb"/>
              <w:numPr>
                <w:ilvl w:val="1"/>
                <w:numId w:val="2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Calendar and </w:t>
            </w:r>
            <w:r w:rsidR="00B11E5C" w:rsidRPr="00B11E5C">
              <w:rPr>
                <w:rFonts w:asciiTheme="minorHAnsi" w:hAnsiTheme="minorHAnsi" w:cs="Arial"/>
                <w:color w:val="222222"/>
                <w:sz w:val="22"/>
                <w:szCs w:val="22"/>
              </w:rPr>
              <w:t>Clock Application</w:t>
            </w:r>
            <w:r w:rsidR="00B11E5C"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with GUI</w:t>
            </w:r>
          </w:p>
          <w:p w:rsidR="00041F02" w:rsidRPr="00124DFE" w:rsidRDefault="00B11E5C" w:rsidP="005F4EFB">
            <w:pPr>
              <w:pStyle w:val="NormalWeb"/>
              <w:numPr>
                <w:ilvl w:val="1"/>
                <w:numId w:val="2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 w:rsidRPr="00B11E5C">
              <w:rPr>
                <w:rFonts w:asciiTheme="minorHAnsi" w:hAnsiTheme="minorHAnsi" w:cs="Arial"/>
                <w:color w:val="222222"/>
                <w:sz w:val="22"/>
                <w:szCs w:val="22"/>
              </w:rPr>
              <w:t>Cross and Zero game</w:t>
            </w: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 xml:space="preserve"> with GUI</w:t>
            </w:r>
          </w:p>
        </w:tc>
      </w:tr>
      <w:tr w:rsidR="00041F02" w:rsidTr="00124DFE">
        <w:trPr>
          <w:trHeight w:val="26"/>
        </w:trPr>
        <w:tc>
          <w:tcPr>
            <w:tcW w:w="391" w:type="pct"/>
          </w:tcPr>
          <w:p w:rsidR="00041F02" w:rsidRDefault="00041F02" w:rsidP="005F4EFB">
            <w:pPr>
              <w:pStyle w:val="Date"/>
              <w:spacing w:after="0"/>
            </w:pPr>
          </w:p>
        </w:tc>
        <w:tc>
          <w:tcPr>
            <w:tcW w:w="4609" w:type="pct"/>
            <w:gridSpan w:val="2"/>
          </w:tcPr>
          <w:p w:rsidR="00041F02" w:rsidRDefault="00041F02" w:rsidP="00951116">
            <w:pPr>
              <w:pStyle w:val="ListBullet"/>
              <w:numPr>
                <w:ilvl w:val="0"/>
                <w:numId w:val="0"/>
              </w:numPr>
              <w:spacing w:after="0"/>
            </w:pPr>
          </w:p>
        </w:tc>
      </w:tr>
      <w:tr w:rsidR="00B11E5C" w:rsidTr="00124DFE">
        <w:trPr>
          <w:gridAfter w:val="1"/>
          <w:wAfter w:w="913" w:type="pct"/>
        </w:trPr>
        <w:tc>
          <w:tcPr>
            <w:tcW w:w="4087" w:type="pct"/>
            <w:gridSpan w:val="2"/>
          </w:tcPr>
          <w:p w:rsidR="00B11E5C" w:rsidRDefault="00B11E5C" w:rsidP="005F4EFB">
            <w:pPr>
              <w:spacing w:after="0"/>
            </w:pPr>
          </w:p>
        </w:tc>
      </w:tr>
    </w:tbl>
    <w:p w:rsidR="001F2935" w:rsidRDefault="001F2935" w:rsidP="005F4EFB">
      <w:pPr>
        <w:tabs>
          <w:tab w:val="left" w:pos="2835"/>
        </w:tabs>
        <w:spacing w:after="0"/>
      </w:pPr>
    </w:p>
    <w:p w:rsidR="00D945B3" w:rsidRDefault="00D945B3" w:rsidP="005F4EFB">
      <w:pPr>
        <w:pStyle w:val="SectionHeading"/>
        <w:spacing w:before="0"/>
      </w:pPr>
      <w:r>
        <w:rPr>
          <w:color w:val="auto"/>
        </w:rPr>
        <w:t>Work 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709"/>
        <w:gridCol w:w="8363"/>
      </w:tblGrid>
      <w:tr w:rsidR="00D945B3" w:rsidTr="00D70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391" w:type="pct"/>
          </w:tcPr>
          <w:p w:rsidR="00D945B3" w:rsidRDefault="00D945B3" w:rsidP="005F4EFB">
            <w:pPr>
              <w:spacing w:after="0" w:line="240" w:lineRule="auto"/>
            </w:pPr>
          </w:p>
        </w:tc>
        <w:tc>
          <w:tcPr>
            <w:tcW w:w="4609" w:type="pct"/>
          </w:tcPr>
          <w:p w:rsidR="00D945B3" w:rsidRDefault="00D945B3" w:rsidP="005F4EFB">
            <w:pPr>
              <w:spacing w:after="0" w:line="240" w:lineRule="auto"/>
            </w:pPr>
          </w:p>
        </w:tc>
      </w:tr>
      <w:tr w:rsidR="00D945B3" w:rsidTr="00D70527">
        <w:tc>
          <w:tcPr>
            <w:tcW w:w="391" w:type="pct"/>
          </w:tcPr>
          <w:p w:rsidR="00D945B3" w:rsidRPr="000C59F7" w:rsidRDefault="00D945B3" w:rsidP="00D70527">
            <w:pPr>
              <w:pStyle w:val="Date"/>
              <w:ind w:left="360"/>
              <w:rPr>
                <w:sz w:val="22"/>
                <w:szCs w:val="22"/>
              </w:rPr>
            </w:pPr>
          </w:p>
        </w:tc>
        <w:tc>
          <w:tcPr>
            <w:tcW w:w="4609" w:type="pct"/>
          </w:tcPr>
          <w:p w:rsidR="00D945B3" w:rsidRDefault="00D945B3" w:rsidP="00D70527">
            <w:pPr>
              <w:pStyle w:val="ListBullet"/>
              <w:numPr>
                <w:ilvl w:val="0"/>
                <w:numId w:val="15"/>
              </w:numP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</w:pPr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 xml:space="preserve">Compact </w:t>
            </w:r>
            <w:proofErr w:type="spellStart"/>
            <w:r>
              <w:rPr>
                <w:rStyle w:val="Heading1Char"/>
                <w:rFonts w:asciiTheme="minorHAnsi" w:hAnsiTheme="minorHAnsi"/>
                <w:color w:val="auto"/>
                <w:sz w:val="28"/>
                <w:szCs w:val="28"/>
              </w:rPr>
              <w:t>Softech</w:t>
            </w:r>
            <w:proofErr w:type="spellEnd"/>
          </w:p>
          <w:p w:rsidR="00D945B3" w:rsidRDefault="00D945B3" w:rsidP="00D70527">
            <w:pPr>
              <w:pStyle w:val="NormalWeb"/>
              <w:numPr>
                <w:ilvl w:val="1"/>
                <w:numId w:val="2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Worked as a trainee software engineer in Android and ASP.NET from March 2015 to May 2015</w:t>
            </w:r>
          </w:p>
          <w:p w:rsidR="00D945B3" w:rsidRPr="00124DFE" w:rsidRDefault="00D945B3" w:rsidP="00D945B3">
            <w:pPr>
              <w:pStyle w:val="NormalWeb"/>
              <w:numPr>
                <w:ilvl w:val="1"/>
                <w:numId w:val="22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222222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222222"/>
                <w:sz w:val="22"/>
                <w:szCs w:val="22"/>
              </w:rPr>
              <w:t>Currently working as a full time software engineer in Android and ASP.NET from June 2015</w:t>
            </w:r>
          </w:p>
        </w:tc>
      </w:tr>
    </w:tbl>
    <w:p w:rsidR="006C5E1E" w:rsidRPr="00F54FF4" w:rsidRDefault="006C5E1E" w:rsidP="00F54FF4">
      <w:pPr>
        <w:tabs>
          <w:tab w:val="left" w:pos="2835"/>
        </w:tabs>
      </w:pPr>
    </w:p>
    <w:sectPr w:rsidR="006C5E1E" w:rsidRPr="00F54FF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A76" w:rsidRDefault="00B40A76">
      <w:pPr>
        <w:spacing w:after="0"/>
      </w:pPr>
      <w:r>
        <w:separator/>
      </w:r>
    </w:p>
    <w:p w:rsidR="00B40A76" w:rsidRDefault="00B40A76"/>
  </w:endnote>
  <w:endnote w:type="continuationSeparator" w:id="0">
    <w:p w:rsidR="00B40A76" w:rsidRDefault="00B40A76">
      <w:pPr>
        <w:spacing w:after="0"/>
      </w:pPr>
      <w:r>
        <w:continuationSeparator/>
      </w:r>
    </w:p>
    <w:p w:rsidR="00B40A76" w:rsidRDefault="00B40A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F02" w:rsidRDefault="00B75959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86AE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A76" w:rsidRDefault="00B40A76">
      <w:pPr>
        <w:spacing w:after="0"/>
      </w:pPr>
      <w:r>
        <w:separator/>
      </w:r>
    </w:p>
    <w:p w:rsidR="00B40A76" w:rsidRDefault="00B40A76"/>
  </w:footnote>
  <w:footnote w:type="continuationSeparator" w:id="0">
    <w:p w:rsidR="00B40A76" w:rsidRDefault="00B40A76">
      <w:pPr>
        <w:spacing w:after="0"/>
      </w:pPr>
      <w:r>
        <w:continuationSeparator/>
      </w:r>
    </w:p>
    <w:p w:rsidR="00B40A76" w:rsidRDefault="00B40A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CABF1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467B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65058E"/>
    <w:multiLevelType w:val="multilevel"/>
    <w:tmpl w:val="40090021"/>
    <w:numStyleLink w:val="mylist"/>
  </w:abstractNum>
  <w:abstractNum w:abstractNumId="3" w15:restartNumberingAfterBreak="0">
    <w:nsid w:val="086F3255"/>
    <w:multiLevelType w:val="multilevel"/>
    <w:tmpl w:val="40090021"/>
    <w:numStyleLink w:val="mylist"/>
  </w:abstractNum>
  <w:abstractNum w:abstractNumId="4" w15:restartNumberingAfterBreak="0">
    <w:nsid w:val="10EC6A4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1FC14C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C70333"/>
    <w:multiLevelType w:val="multilevel"/>
    <w:tmpl w:val="40090021"/>
    <w:numStyleLink w:val="mylist"/>
  </w:abstractNum>
  <w:abstractNum w:abstractNumId="7" w15:restartNumberingAfterBreak="0">
    <w:nsid w:val="250B62D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A801E6A"/>
    <w:multiLevelType w:val="multilevel"/>
    <w:tmpl w:val="40090021"/>
    <w:numStyleLink w:val="mylist"/>
  </w:abstractNum>
  <w:abstractNum w:abstractNumId="9" w15:restartNumberingAfterBreak="0">
    <w:nsid w:val="2E424EC8"/>
    <w:multiLevelType w:val="hybridMultilevel"/>
    <w:tmpl w:val="39FE4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00CAB"/>
    <w:multiLevelType w:val="multilevel"/>
    <w:tmpl w:val="40090021"/>
    <w:numStyleLink w:val="mylist"/>
  </w:abstractNum>
  <w:abstractNum w:abstractNumId="11" w15:restartNumberingAfterBreak="0">
    <w:nsid w:val="359146BF"/>
    <w:multiLevelType w:val="multilevel"/>
    <w:tmpl w:val="40090021"/>
    <w:numStyleLink w:val="mylist"/>
  </w:abstractNum>
  <w:abstractNum w:abstractNumId="12" w15:restartNumberingAfterBreak="0">
    <w:nsid w:val="3606524C"/>
    <w:multiLevelType w:val="hybridMultilevel"/>
    <w:tmpl w:val="F2C877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B62AE"/>
    <w:multiLevelType w:val="multilevel"/>
    <w:tmpl w:val="40090021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C8E4258"/>
    <w:multiLevelType w:val="multilevel"/>
    <w:tmpl w:val="40090021"/>
    <w:numStyleLink w:val="mylist"/>
  </w:abstractNum>
  <w:abstractNum w:abstractNumId="15" w15:restartNumberingAfterBreak="0">
    <w:nsid w:val="4B1941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B413184"/>
    <w:multiLevelType w:val="hybridMultilevel"/>
    <w:tmpl w:val="3AD8D858"/>
    <w:lvl w:ilvl="0" w:tplc="195C27A4">
      <w:start w:val="7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222222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717108"/>
    <w:multiLevelType w:val="multilevel"/>
    <w:tmpl w:val="40090021"/>
    <w:numStyleLink w:val="mylist"/>
  </w:abstractNum>
  <w:abstractNum w:abstractNumId="18" w15:restartNumberingAfterBreak="0">
    <w:nsid w:val="5991554D"/>
    <w:multiLevelType w:val="multilevel"/>
    <w:tmpl w:val="40090021"/>
    <w:numStyleLink w:val="mylist"/>
  </w:abstractNum>
  <w:abstractNum w:abstractNumId="19" w15:restartNumberingAfterBreak="0">
    <w:nsid w:val="5B017912"/>
    <w:multiLevelType w:val="hybridMultilevel"/>
    <w:tmpl w:val="83D4FA68"/>
    <w:lvl w:ilvl="0" w:tplc="A4783368">
      <w:start w:val="7"/>
      <w:numFmt w:val="bullet"/>
      <w:lvlText w:val="•"/>
      <w:lvlJc w:val="left"/>
      <w:pPr>
        <w:ind w:left="461" w:hanging="360"/>
      </w:pPr>
      <w:rPr>
        <w:rFonts w:ascii="Arial" w:eastAsiaTheme="minorHAnsi" w:hAnsi="Arial" w:cs="Arial" w:hint="default"/>
        <w:color w:val="222222"/>
        <w:sz w:val="19"/>
      </w:rPr>
    </w:lvl>
    <w:lvl w:ilvl="1" w:tplc="40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0" w15:restartNumberingAfterBreak="0">
    <w:nsid w:val="5B87216B"/>
    <w:multiLevelType w:val="multilevel"/>
    <w:tmpl w:val="40090021"/>
    <w:lvl w:ilvl="0">
      <w:start w:val="1"/>
      <w:numFmt w:val="bullet"/>
      <w:lvlText w:val=""/>
      <w:lvlJc w:val="left"/>
      <w:pPr>
        <w:ind w:left="461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21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01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61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41" w:hanging="360"/>
      </w:pPr>
      <w:rPr>
        <w:rFonts w:ascii="Symbol" w:hAnsi="Symbol" w:hint="default"/>
      </w:rPr>
    </w:lvl>
  </w:abstractNum>
  <w:abstractNum w:abstractNumId="21" w15:restartNumberingAfterBreak="0">
    <w:nsid w:val="60712736"/>
    <w:multiLevelType w:val="multilevel"/>
    <w:tmpl w:val="40090021"/>
    <w:numStyleLink w:val="mylist"/>
  </w:abstractNum>
  <w:abstractNum w:abstractNumId="22" w15:restartNumberingAfterBreak="0">
    <w:nsid w:val="611A6C59"/>
    <w:multiLevelType w:val="multilevel"/>
    <w:tmpl w:val="40090021"/>
    <w:numStyleLink w:val="mylist"/>
  </w:abstractNum>
  <w:abstractNum w:abstractNumId="23" w15:restartNumberingAfterBreak="0">
    <w:nsid w:val="68717CFA"/>
    <w:multiLevelType w:val="multilevel"/>
    <w:tmpl w:val="40090021"/>
    <w:numStyleLink w:val="mylist"/>
  </w:abstractNum>
  <w:abstractNum w:abstractNumId="2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06170"/>
    <w:multiLevelType w:val="multilevel"/>
    <w:tmpl w:val="40090021"/>
    <w:numStyleLink w:val="mylist"/>
  </w:abstractNum>
  <w:abstractNum w:abstractNumId="26" w15:restartNumberingAfterBreak="0">
    <w:nsid w:val="7E3D3DD1"/>
    <w:multiLevelType w:val="multilevel"/>
    <w:tmpl w:val="40090021"/>
    <w:numStyleLink w:val="mylist"/>
  </w:abstractNum>
  <w:abstractNum w:abstractNumId="27" w15:restartNumberingAfterBreak="0">
    <w:nsid w:val="7F250906"/>
    <w:multiLevelType w:val="multilevel"/>
    <w:tmpl w:val="40090021"/>
    <w:numStyleLink w:val="mylist"/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4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20"/>
  </w:num>
  <w:num w:numId="11">
    <w:abstractNumId w:val="5"/>
  </w:num>
  <w:num w:numId="12">
    <w:abstractNumId w:val="9"/>
  </w:num>
  <w:num w:numId="13">
    <w:abstractNumId w:val="15"/>
  </w:num>
  <w:num w:numId="14">
    <w:abstractNumId w:val="19"/>
  </w:num>
  <w:num w:numId="15">
    <w:abstractNumId w:val="8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</w:num>
  <w:num w:numId="16">
    <w:abstractNumId w:val="13"/>
  </w:num>
  <w:num w:numId="17">
    <w:abstractNumId w:val="27"/>
    <w:lvlOverride w:ilvl="0">
      <w:lvl w:ilvl="0">
        <w:start w:val="1"/>
        <w:numFmt w:val="bullet"/>
        <w:lvlText w:val=""/>
        <w:lvlJc w:val="left"/>
        <w:pPr>
          <w:ind w:left="360" w:hanging="360"/>
        </w:pPr>
        <w:rPr>
          <w:rFonts w:ascii="Symbol" w:hAnsi="Symbol" w:hint="default"/>
          <w:color w:val="auto"/>
        </w:rPr>
      </w:lvl>
    </w:lvlOverride>
  </w:num>
  <w:num w:numId="18">
    <w:abstractNumId w:val="16"/>
  </w:num>
  <w:num w:numId="19">
    <w:abstractNumId w:val="17"/>
  </w:num>
  <w:num w:numId="20">
    <w:abstractNumId w:val="3"/>
  </w:num>
  <w:num w:numId="21">
    <w:abstractNumId w:val="11"/>
  </w:num>
  <w:num w:numId="22">
    <w:abstractNumId w:val="18"/>
  </w:num>
  <w:num w:numId="23">
    <w:abstractNumId w:val="14"/>
  </w:num>
  <w:num w:numId="24">
    <w:abstractNumId w:val="22"/>
  </w:num>
  <w:num w:numId="25">
    <w:abstractNumId w:val="23"/>
  </w:num>
  <w:num w:numId="26">
    <w:abstractNumId w:val="21"/>
  </w:num>
  <w:num w:numId="27">
    <w:abstractNumId w:val="10"/>
  </w:num>
  <w:num w:numId="28">
    <w:abstractNumId w:val="6"/>
  </w:num>
  <w:num w:numId="29">
    <w:abstractNumId w:val="26"/>
  </w:num>
  <w:num w:numId="30">
    <w:abstractNumId w:val="2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2E"/>
    <w:rsid w:val="00041F02"/>
    <w:rsid w:val="0005744E"/>
    <w:rsid w:val="000C59F7"/>
    <w:rsid w:val="00102020"/>
    <w:rsid w:val="00124DFE"/>
    <w:rsid w:val="00137E3F"/>
    <w:rsid w:val="00144D01"/>
    <w:rsid w:val="001C0A41"/>
    <w:rsid w:val="001D1F9B"/>
    <w:rsid w:val="001F2935"/>
    <w:rsid w:val="002351A9"/>
    <w:rsid w:val="002726D5"/>
    <w:rsid w:val="002A2D07"/>
    <w:rsid w:val="002A4266"/>
    <w:rsid w:val="002C408B"/>
    <w:rsid w:val="002F5CE2"/>
    <w:rsid w:val="00331CFE"/>
    <w:rsid w:val="00343E44"/>
    <w:rsid w:val="00377935"/>
    <w:rsid w:val="00384ECF"/>
    <w:rsid w:val="003F26D1"/>
    <w:rsid w:val="004C00FD"/>
    <w:rsid w:val="005171A1"/>
    <w:rsid w:val="00530175"/>
    <w:rsid w:val="0055365A"/>
    <w:rsid w:val="005550B4"/>
    <w:rsid w:val="00573789"/>
    <w:rsid w:val="005A7F84"/>
    <w:rsid w:val="005F4EFB"/>
    <w:rsid w:val="0061252E"/>
    <w:rsid w:val="006137C5"/>
    <w:rsid w:val="006A780C"/>
    <w:rsid w:val="006B67CD"/>
    <w:rsid w:val="006C5E1E"/>
    <w:rsid w:val="00743CF3"/>
    <w:rsid w:val="00766627"/>
    <w:rsid w:val="007E1A9D"/>
    <w:rsid w:val="008F3B55"/>
    <w:rsid w:val="00951116"/>
    <w:rsid w:val="00980322"/>
    <w:rsid w:val="0099581A"/>
    <w:rsid w:val="009E526D"/>
    <w:rsid w:val="00AA2607"/>
    <w:rsid w:val="00AF0847"/>
    <w:rsid w:val="00AF2A9A"/>
    <w:rsid w:val="00AF5375"/>
    <w:rsid w:val="00B11E5C"/>
    <w:rsid w:val="00B40A76"/>
    <w:rsid w:val="00B534A4"/>
    <w:rsid w:val="00B75959"/>
    <w:rsid w:val="00BE4E50"/>
    <w:rsid w:val="00C66431"/>
    <w:rsid w:val="00C95350"/>
    <w:rsid w:val="00CD73C7"/>
    <w:rsid w:val="00D371EC"/>
    <w:rsid w:val="00D945B3"/>
    <w:rsid w:val="00DC6617"/>
    <w:rsid w:val="00E000EF"/>
    <w:rsid w:val="00E2277E"/>
    <w:rsid w:val="00E36FA6"/>
    <w:rsid w:val="00E610A8"/>
    <w:rsid w:val="00EA3D0E"/>
    <w:rsid w:val="00ED2227"/>
    <w:rsid w:val="00F54FF4"/>
    <w:rsid w:val="00F6593B"/>
    <w:rsid w:val="00F86AEA"/>
    <w:rsid w:val="00FA595A"/>
    <w:rsid w:val="00FD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1FF5-EB97-487D-B819-59D5E6E6B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NormalWeb">
    <w:name w:val="Normal (Web)"/>
    <w:basedOn w:val="Normal"/>
    <w:uiPriority w:val="99"/>
    <w:unhideWhenUsed/>
    <w:rsid w:val="0061252E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61252E"/>
  </w:style>
  <w:style w:type="paragraph" w:styleId="ListParagraph">
    <w:name w:val="List Paragraph"/>
    <w:basedOn w:val="Normal"/>
    <w:uiPriority w:val="34"/>
    <w:unhideWhenUsed/>
    <w:qFormat/>
    <w:rsid w:val="006125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52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C59F7"/>
    <w:rPr>
      <w:color w:val="0000FF"/>
      <w:u w:val="single"/>
    </w:rPr>
  </w:style>
  <w:style w:type="numbering" w:customStyle="1" w:styleId="mylist">
    <w:name w:val="mylist"/>
    <w:uiPriority w:val="99"/>
    <w:rsid w:val="005550B4"/>
    <w:pPr>
      <w:numPr>
        <w:numId w:val="16"/>
      </w:numPr>
    </w:pPr>
  </w:style>
  <w:style w:type="table" w:styleId="PlainTable4">
    <w:name w:val="Plain Table 4"/>
    <w:basedOn w:val="TableNormal"/>
    <w:uiPriority w:val="44"/>
    <w:rsid w:val="005171A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4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765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92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17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360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kshay.sonvane93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E17F21843D4C7FB4562555B8E92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64713-CC25-4E86-8C5C-6C6746B5F8EC}"/>
      </w:docPartPr>
      <w:docPartBody>
        <w:p w:rsidR="005B75AB" w:rsidRDefault="00817A3C" w:rsidP="00817A3C">
          <w:pPr>
            <w:pStyle w:val="00E17F21843D4C7FB4562555B8E92C9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A3C"/>
    <w:rsid w:val="00044C19"/>
    <w:rsid w:val="002961F4"/>
    <w:rsid w:val="00302BAA"/>
    <w:rsid w:val="004C44C5"/>
    <w:rsid w:val="004C55C7"/>
    <w:rsid w:val="004D18BF"/>
    <w:rsid w:val="005B75AB"/>
    <w:rsid w:val="005F69DD"/>
    <w:rsid w:val="006A7CEF"/>
    <w:rsid w:val="007E5121"/>
    <w:rsid w:val="00817A3C"/>
    <w:rsid w:val="00E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F55F8EEA0A4882A1A519CC181536CF">
    <w:name w:val="94F55F8EEA0A4882A1A519CC181536CF"/>
  </w:style>
  <w:style w:type="paragraph" w:customStyle="1" w:styleId="AC188D5AB1174EEAB551C224CEE4E62B">
    <w:name w:val="AC188D5AB1174EEAB551C224CEE4E62B"/>
  </w:style>
  <w:style w:type="paragraph" w:customStyle="1" w:styleId="CA6963D8540F49B5A83AD5FE3E4EEDE0">
    <w:name w:val="CA6963D8540F49B5A83AD5FE3E4EEDE0"/>
  </w:style>
  <w:style w:type="paragraph" w:customStyle="1" w:styleId="F8FEC474762A4E95A12161D944CA3D06">
    <w:name w:val="F8FEC474762A4E95A12161D944CA3D06"/>
  </w:style>
  <w:style w:type="paragraph" w:customStyle="1" w:styleId="6F2A2C9AA6FE413EBD26CFD218491101">
    <w:name w:val="6F2A2C9AA6FE413EBD26CFD218491101"/>
  </w:style>
  <w:style w:type="paragraph" w:customStyle="1" w:styleId="8E6452C3A7A64127A42CC35D52357B31">
    <w:name w:val="8E6452C3A7A64127A42CC35D52357B31"/>
  </w:style>
  <w:style w:type="character" w:styleId="PlaceholderText">
    <w:name w:val="Placeholder Text"/>
    <w:basedOn w:val="DefaultParagraphFont"/>
    <w:uiPriority w:val="99"/>
    <w:semiHidden/>
    <w:rsid w:val="00817A3C"/>
    <w:rPr>
      <w:color w:val="808080"/>
    </w:rPr>
  </w:style>
  <w:style w:type="paragraph" w:customStyle="1" w:styleId="BD63B9145DF046D9B24E5CDF4726BB40">
    <w:name w:val="BD63B9145DF046D9B24E5CDF4726BB40"/>
  </w:style>
  <w:style w:type="paragraph" w:customStyle="1" w:styleId="DE941EAF4C5E40F893BB4808D7445468">
    <w:name w:val="DE941EAF4C5E40F893BB4808D7445468"/>
  </w:style>
  <w:style w:type="paragraph" w:customStyle="1" w:styleId="05C10C183BC54D15A2903CF1C6AE90BD">
    <w:name w:val="05C10C183BC54D15A2903CF1C6AE90BD"/>
  </w:style>
  <w:style w:type="paragraph" w:customStyle="1" w:styleId="DFB23194635C42848EFE25FE320D6D84">
    <w:name w:val="DFB23194635C42848EFE25FE320D6D84"/>
  </w:style>
  <w:style w:type="character" w:styleId="Emphasis">
    <w:name w:val="Emphasis"/>
    <w:basedOn w:val="DefaultParagraphFont"/>
    <w:uiPriority w:val="2"/>
    <w:unhideWhenUsed/>
    <w:qFormat/>
    <w:rsid w:val="00817A3C"/>
    <w:rPr>
      <w:i/>
      <w:iCs/>
      <w:color w:val="404040" w:themeColor="text1" w:themeTint="BF"/>
    </w:rPr>
  </w:style>
  <w:style w:type="paragraph" w:customStyle="1" w:styleId="DB9A09EBC3274DB295EEC41A2D741308">
    <w:name w:val="DB9A09EBC3274DB295EEC41A2D741308"/>
  </w:style>
  <w:style w:type="paragraph" w:customStyle="1" w:styleId="6F89B679340B4409B76874426EC1EC60">
    <w:name w:val="6F89B679340B4409B76874426EC1EC60"/>
  </w:style>
  <w:style w:type="paragraph" w:customStyle="1" w:styleId="E71326A68905418497CBDF288D5F4E24">
    <w:name w:val="E71326A68905418497CBDF288D5F4E24"/>
  </w:style>
  <w:style w:type="paragraph" w:customStyle="1" w:styleId="CAA20E989CC54A4CA6A9EFDD8DFAEFB7">
    <w:name w:val="CAA20E989CC54A4CA6A9EFDD8DFAEFB7"/>
  </w:style>
  <w:style w:type="paragraph" w:customStyle="1" w:styleId="00E17F21843D4C7FB4562555B8E92C9D">
    <w:name w:val="00E17F21843D4C7FB4562555B8E92C9D"/>
    <w:rsid w:val="00817A3C"/>
  </w:style>
  <w:style w:type="paragraph" w:customStyle="1" w:styleId="926D35A8FB7941F5ABAC9CF1ADDB42BF">
    <w:name w:val="926D35A8FB7941F5ABAC9CF1ADDB42BF"/>
    <w:rsid w:val="00817A3C"/>
  </w:style>
  <w:style w:type="paragraph" w:customStyle="1" w:styleId="A5C271E4ED8A4264B9B05AE8B7643083">
    <w:name w:val="A5C271E4ED8A4264B9B05AE8B7643083"/>
    <w:rsid w:val="00817A3C"/>
  </w:style>
  <w:style w:type="paragraph" w:customStyle="1" w:styleId="AFA529E56F7248B1A072333A174FE7CC">
    <w:name w:val="AFA529E56F7248B1A072333A174FE7CC"/>
    <w:rsid w:val="00817A3C"/>
  </w:style>
  <w:style w:type="paragraph" w:customStyle="1" w:styleId="27BCB411F3AE4603930EC0AB32A79189">
    <w:name w:val="27BCB411F3AE4603930EC0AB32A79189"/>
    <w:rsid w:val="00817A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51B310-8FC8-4661-909B-7420C1BE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109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Akshay Sonvane</dc:creator>
  <cp:keywords/>
  <cp:lastModifiedBy>Akshay Sonvane</cp:lastModifiedBy>
  <cp:revision>10</cp:revision>
  <cp:lastPrinted>2015-08-06T14:00:00Z</cp:lastPrinted>
  <dcterms:created xsi:type="dcterms:W3CDTF">2015-11-26T10:19:00Z</dcterms:created>
  <dcterms:modified xsi:type="dcterms:W3CDTF">2015-12-12T08:13:00Z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